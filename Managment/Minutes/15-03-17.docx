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6C4180" w:rsidP="00663A78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6C4180" w:rsidP="006C4180">
            <w:pPr>
              <w:rPr>
                <w:lang w:val="en-GB"/>
              </w:rPr>
            </w:pPr>
            <w:r>
              <w:rPr>
                <w:lang w:val="en-GB"/>
              </w:rPr>
              <w:t>15/3</w:t>
            </w:r>
            <w:r w:rsidR="007356F9">
              <w:rPr>
                <w:lang w:val="en-GB"/>
              </w:rPr>
              <w:t>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Default="006C4180" w:rsidP="00663A78">
            <w:pPr>
              <w:rPr>
                <w:lang w:val="en-GB"/>
              </w:rPr>
            </w:pPr>
            <w:r>
              <w:rPr>
                <w:lang w:val="en-GB"/>
              </w:rPr>
              <w:t>Henry, Connor and Heather</w:t>
            </w:r>
          </w:p>
          <w:p w:rsidR="006C4180" w:rsidRDefault="006C4180" w:rsidP="00663A78">
            <w:pPr>
              <w:rPr>
                <w:lang w:val="en-GB"/>
              </w:rPr>
            </w:pPr>
          </w:p>
          <w:p w:rsidR="006C4180" w:rsidRPr="000F4C9D" w:rsidRDefault="006C4180" w:rsidP="00663A78">
            <w:pPr>
              <w:rPr>
                <w:lang w:val="en-GB"/>
              </w:rPr>
            </w:pPr>
            <w:r>
              <w:rPr>
                <w:lang w:val="en-GB"/>
              </w:rPr>
              <w:t>Sam absent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322485" w:rsidRDefault="00322485" w:rsidP="00663A78">
      <w:pPr>
        <w:rPr>
          <w:lang w:val="en-GB"/>
        </w:rPr>
      </w:pPr>
    </w:p>
    <w:p w:rsidR="006C4180" w:rsidRDefault="006C4180" w:rsidP="00663A78">
      <w:pPr>
        <w:rPr>
          <w:lang w:val="en-GB"/>
        </w:rPr>
      </w:pPr>
      <w:r>
        <w:rPr>
          <w:lang w:val="en-GB"/>
        </w:rPr>
        <w:t>This week the team discussed more ways to give visual feedback to the player. The team decided to continue to implement the ball “exploding” into fragments when a goal was scored. The following ideas were agreed to be implemented ready for playtesting to remove/tune as necessary:</w:t>
      </w:r>
    </w:p>
    <w:p w:rsidR="006C4180" w:rsidRDefault="006C4180" w:rsidP="00663A78">
      <w:pPr>
        <w:rPr>
          <w:lang w:val="en-GB"/>
        </w:rPr>
      </w:pPr>
      <w:r>
        <w:rPr>
          <w:lang w:val="en-GB"/>
        </w:rPr>
        <w:t>-An explosion animation for more visual effect.</w:t>
      </w:r>
    </w:p>
    <w:p w:rsidR="006C4180" w:rsidRDefault="006C4180" w:rsidP="00663A78">
      <w:pPr>
        <w:rPr>
          <w:lang w:val="en-GB"/>
        </w:rPr>
      </w:pPr>
      <w:r>
        <w:rPr>
          <w:lang w:val="en-GB"/>
        </w:rPr>
        <w:t>-A claw descending to “drop” the ball when a goal is scored.</w:t>
      </w:r>
    </w:p>
    <w:p w:rsidR="006C4180" w:rsidRDefault="006C4180" w:rsidP="00663A78">
      <w:pPr>
        <w:rPr>
          <w:lang w:val="en-GB"/>
        </w:rPr>
      </w:pPr>
      <w:r>
        <w:rPr>
          <w:lang w:val="en-GB"/>
        </w:rPr>
        <w:t>-Turn to foreground into a part of the score slider. So the colours in the foreground border would reflect who was winning.</w:t>
      </w:r>
    </w:p>
    <w:p w:rsidR="006C4180" w:rsidRDefault="006C4180" w:rsidP="00663A78">
      <w:pPr>
        <w:rPr>
          <w:lang w:val="en-GB"/>
        </w:rPr>
      </w:pPr>
    </w:p>
    <w:p w:rsidR="006C4180" w:rsidRDefault="006C4180" w:rsidP="00663A78">
      <w:pPr>
        <w:rPr>
          <w:lang w:val="en-GB"/>
        </w:rPr>
      </w:pPr>
      <w:r>
        <w:rPr>
          <w:lang w:val="en-GB"/>
        </w:rPr>
        <w:t>The team discussed the previous sprints tasks, and the team agreed that by the end of the next sprint they would have a finished prototype with the first round of polish completed ready to playtest over the Easter break.</w:t>
      </w:r>
    </w:p>
    <w:p w:rsidR="006C4180" w:rsidRDefault="006C4180" w:rsidP="00663A78">
      <w:pPr>
        <w:rPr>
          <w:lang w:val="en-GB"/>
        </w:rPr>
      </w:pPr>
    </w:p>
    <w:p w:rsidR="006C4180" w:rsidRDefault="006C4180" w:rsidP="00663A78">
      <w:pPr>
        <w:rPr>
          <w:lang w:val="en-GB"/>
        </w:rPr>
      </w:pPr>
      <w:r>
        <w:rPr>
          <w:lang w:val="en-GB"/>
        </w:rPr>
        <w:t>In order to reach this point the team must:</w:t>
      </w:r>
    </w:p>
    <w:p w:rsidR="006C4180" w:rsidRDefault="006C4180" w:rsidP="00663A78">
      <w:pPr>
        <w:rPr>
          <w:lang w:val="en-GB"/>
        </w:rPr>
      </w:pPr>
      <w:r>
        <w:rPr>
          <w:lang w:val="en-GB"/>
        </w:rPr>
        <w:t xml:space="preserve">-Fix the player scripts to improve </w:t>
      </w:r>
      <w:r w:rsidR="00F73E73">
        <w:rPr>
          <w:lang w:val="en-GB"/>
        </w:rPr>
        <w:t>player handling and bugs regarding the jump.</w:t>
      </w:r>
    </w:p>
    <w:p w:rsidR="00F73E73" w:rsidRDefault="00F73E73" w:rsidP="00663A78">
      <w:pPr>
        <w:rPr>
          <w:lang w:val="en-GB"/>
        </w:rPr>
      </w:pPr>
      <w:r>
        <w:rPr>
          <w:lang w:val="en-GB"/>
        </w:rPr>
        <w:t xml:space="preserve">-A new </w:t>
      </w:r>
      <w:proofErr w:type="spellStart"/>
      <w:r>
        <w:rPr>
          <w:lang w:val="en-GB"/>
        </w:rPr>
        <w:t>forgeground</w:t>
      </w:r>
      <w:proofErr w:type="spellEnd"/>
      <w:r>
        <w:rPr>
          <w:lang w:val="en-GB"/>
        </w:rPr>
        <w:t xml:space="preserve"> to test the addition to the UI, and to further refine the style.</w:t>
      </w:r>
    </w:p>
    <w:p w:rsidR="00F73E73" w:rsidRDefault="00F73E73" w:rsidP="00663A78">
      <w:pPr>
        <w:rPr>
          <w:lang w:val="en-GB"/>
        </w:rPr>
      </w:pPr>
      <w:r>
        <w:rPr>
          <w:lang w:val="en-GB"/>
        </w:rPr>
        <w:t>-Addition of the visual feedback</w:t>
      </w:r>
    </w:p>
    <w:p w:rsidR="00F73E73" w:rsidRDefault="00F73E73" w:rsidP="00663A78">
      <w:pPr>
        <w:rPr>
          <w:lang w:val="en-GB"/>
        </w:rPr>
      </w:pPr>
      <w:r>
        <w:rPr>
          <w:lang w:val="en-GB"/>
        </w:rPr>
        <w:t>-Tidying folders, removing all temporary art assets.</w:t>
      </w:r>
    </w:p>
    <w:p w:rsidR="00F73E73" w:rsidRDefault="00F73E73" w:rsidP="00663A78">
      <w:pPr>
        <w:rPr>
          <w:lang w:val="en-GB"/>
        </w:rPr>
      </w:pPr>
      <w:r>
        <w:rPr>
          <w:lang w:val="en-GB"/>
        </w:rPr>
        <w:t>-Implementation of</w:t>
      </w:r>
      <w:bookmarkStart w:id="0" w:name="_GoBack"/>
      <w:bookmarkEnd w:id="0"/>
      <w:r>
        <w:rPr>
          <w:lang w:val="en-GB"/>
        </w:rPr>
        <w:t xml:space="preserve"> sound.</w:t>
      </w:r>
    </w:p>
    <w:p w:rsidR="006C4180" w:rsidRDefault="006C4180" w:rsidP="00663A78">
      <w:pPr>
        <w:rPr>
          <w:lang w:val="en-GB"/>
        </w:rPr>
      </w:pPr>
    </w:p>
    <w:sectPr w:rsidR="006C4180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6F9"/>
    <w:rsid w:val="000F4C9D"/>
    <w:rsid w:val="000F5E1B"/>
    <w:rsid w:val="00322485"/>
    <w:rsid w:val="0058631C"/>
    <w:rsid w:val="005A468A"/>
    <w:rsid w:val="005A53AE"/>
    <w:rsid w:val="00663A78"/>
    <w:rsid w:val="006C4180"/>
    <w:rsid w:val="007356F9"/>
    <w:rsid w:val="00773D90"/>
    <w:rsid w:val="008D0612"/>
    <w:rsid w:val="00AC39E9"/>
    <w:rsid w:val="00D82F09"/>
    <w:rsid w:val="00DA6187"/>
    <w:rsid w:val="00E35892"/>
    <w:rsid w:val="00F32B70"/>
    <w:rsid w:val="00F7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GitHub%20Repositories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</Template>
  <TotalTime>0</TotalTime>
  <Pages>1</Pages>
  <Words>171</Words>
  <Characters>981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CJace33@gmail.com</dc:creator>
  <cp:lastModifiedBy>Trevor</cp:lastModifiedBy>
  <cp:revision>2</cp:revision>
  <dcterms:created xsi:type="dcterms:W3CDTF">2017-03-21T22:32:00Z</dcterms:created>
  <dcterms:modified xsi:type="dcterms:W3CDTF">2017-03-21T22:32:00Z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