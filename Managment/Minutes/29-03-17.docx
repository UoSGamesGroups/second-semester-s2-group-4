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7485"/>
      </w:tblGrid>
      <w:tr w:rsidR="008D0612" w:rsidRPr="00663A78" w:rsidTr="00663A78">
        <w:tc>
          <w:tcPr>
            <w:tcW w:w="1384" w:type="dxa"/>
          </w:tcPr>
          <w:p w:rsidR="008D0612" w:rsidRPr="00663A78" w:rsidRDefault="000F4C9D" w:rsidP="00663A78">
            <w:pPr>
              <w:rPr>
                <w:lang w:val="en-GB"/>
              </w:rPr>
            </w:pPr>
            <w:r>
              <w:rPr>
                <w:lang w:val="en-GB"/>
              </w:rPr>
              <w:t xml:space="preserve">Weekly </w:t>
            </w:r>
            <w:r w:rsidR="008D0612">
              <w:rPr>
                <w:lang w:val="en-GB"/>
              </w:rPr>
              <w:t>Manager:</w:t>
            </w:r>
          </w:p>
        </w:tc>
        <w:tc>
          <w:tcPr>
            <w:tcW w:w="7485" w:type="dxa"/>
          </w:tcPr>
          <w:p w:rsidR="008D0612" w:rsidRPr="000F4C9D" w:rsidRDefault="005E143B" w:rsidP="00663A78">
            <w:pPr>
              <w:rPr>
                <w:lang w:val="en-GB"/>
              </w:rPr>
            </w:pPr>
            <w:r>
              <w:rPr>
                <w:lang w:val="en-GB"/>
              </w:rPr>
              <w:t>Heather</w:t>
            </w:r>
          </w:p>
        </w:tc>
      </w:tr>
      <w:tr w:rsidR="00663A78" w:rsidRPr="00663A78" w:rsidTr="00663A78">
        <w:tc>
          <w:tcPr>
            <w:tcW w:w="1384" w:type="dxa"/>
          </w:tcPr>
          <w:p w:rsidR="00663A78" w:rsidRDefault="00663A78" w:rsidP="00663A78">
            <w:pPr>
              <w:rPr>
                <w:lang w:val="en-GB"/>
              </w:rPr>
            </w:pPr>
            <w:r w:rsidRPr="00663A78">
              <w:rPr>
                <w:lang w:val="en-GB"/>
              </w:rPr>
              <w:t>Date:</w:t>
            </w:r>
          </w:p>
          <w:p w:rsidR="000F4C9D" w:rsidRPr="00663A78" w:rsidRDefault="000F4C9D" w:rsidP="00663A78">
            <w:pPr>
              <w:rPr>
                <w:lang w:val="en-GB"/>
              </w:rPr>
            </w:pPr>
          </w:p>
        </w:tc>
        <w:tc>
          <w:tcPr>
            <w:tcW w:w="7485" w:type="dxa"/>
          </w:tcPr>
          <w:p w:rsidR="00663A78" w:rsidRPr="000F4C9D" w:rsidRDefault="00021897" w:rsidP="00021897">
            <w:pPr>
              <w:rPr>
                <w:lang w:val="en-GB"/>
              </w:rPr>
            </w:pPr>
            <w:r>
              <w:rPr>
                <w:lang w:val="en-GB"/>
              </w:rPr>
              <w:t>29</w:t>
            </w:r>
            <w:r w:rsidR="005E143B">
              <w:rPr>
                <w:lang w:val="en-GB"/>
              </w:rPr>
              <w:t>/0</w:t>
            </w:r>
            <w:r w:rsidR="00980345">
              <w:rPr>
                <w:lang w:val="en-GB"/>
              </w:rPr>
              <w:t>3</w:t>
            </w:r>
            <w:bookmarkStart w:id="0" w:name="_GoBack"/>
            <w:bookmarkEnd w:id="0"/>
            <w:r w:rsidR="005E143B">
              <w:rPr>
                <w:lang w:val="en-GB"/>
              </w:rPr>
              <w:t>/17</w:t>
            </w:r>
          </w:p>
        </w:tc>
      </w:tr>
      <w:tr w:rsidR="00663A78" w:rsidRPr="00663A78" w:rsidTr="00663A78">
        <w:tc>
          <w:tcPr>
            <w:tcW w:w="1384" w:type="dxa"/>
          </w:tcPr>
          <w:p w:rsidR="00663A78" w:rsidRDefault="00663A78" w:rsidP="00663A78">
            <w:pPr>
              <w:rPr>
                <w:lang w:val="en-GB"/>
              </w:rPr>
            </w:pPr>
            <w:r w:rsidRPr="00663A78">
              <w:rPr>
                <w:lang w:val="en-GB"/>
              </w:rPr>
              <w:t>Attendees:</w:t>
            </w:r>
          </w:p>
          <w:p w:rsidR="000F4C9D" w:rsidRPr="00663A78" w:rsidRDefault="000F4C9D" w:rsidP="00663A78">
            <w:pPr>
              <w:rPr>
                <w:lang w:val="en-GB"/>
              </w:rPr>
            </w:pPr>
          </w:p>
        </w:tc>
        <w:tc>
          <w:tcPr>
            <w:tcW w:w="7485" w:type="dxa"/>
          </w:tcPr>
          <w:p w:rsidR="00663A78" w:rsidRDefault="005E143B" w:rsidP="00663A78">
            <w:pPr>
              <w:rPr>
                <w:lang w:val="en-GB"/>
              </w:rPr>
            </w:pPr>
            <w:r>
              <w:rPr>
                <w:lang w:val="en-GB"/>
              </w:rPr>
              <w:t>Henry, Connor, Heather.</w:t>
            </w:r>
          </w:p>
          <w:p w:rsidR="005E143B" w:rsidRPr="000F4C9D" w:rsidRDefault="005E143B" w:rsidP="00663A78">
            <w:pPr>
              <w:rPr>
                <w:lang w:val="en-GB"/>
              </w:rPr>
            </w:pPr>
            <w:r>
              <w:rPr>
                <w:lang w:val="en-GB"/>
              </w:rPr>
              <w:t>Sam – Unexplained absence.</w:t>
            </w:r>
          </w:p>
        </w:tc>
      </w:tr>
    </w:tbl>
    <w:p w:rsidR="00663A78" w:rsidRDefault="00663A78" w:rsidP="00663A78">
      <w:pPr>
        <w:rPr>
          <w:lang w:val="en-GB"/>
        </w:rPr>
      </w:pPr>
    </w:p>
    <w:p w:rsidR="00AC39E9" w:rsidRDefault="00AC39E9" w:rsidP="00663A78">
      <w:pPr>
        <w:rPr>
          <w:lang w:val="en-GB"/>
        </w:rPr>
      </w:pPr>
    </w:p>
    <w:p w:rsidR="005E143B" w:rsidRDefault="005E143B" w:rsidP="00663A78">
      <w:pPr>
        <w:rPr>
          <w:b/>
          <w:lang w:val="en-GB"/>
        </w:rPr>
      </w:pPr>
      <w:r>
        <w:rPr>
          <w:b/>
          <w:lang w:val="en-GB"/>
        </w:rPr>
        <w:t>Presentation</w:t>
      </w:r>
    </w:p>
    <w:p w:rsidR="005E143B" w:rsidRDefault="00021897" w:rsidP="00663A78">
      <w:pPr>
        <w:rPr>
          <w:lang w:val="en-GB"/>
        </w:rPr>
      </w:pPr>
      <w:r>
        <w:rPr>
          <w:lang w:val="en-GB"/>
        </w:rPr>
        <w:t>A poor presentation due to last minute changes to the presentation, however the information presented was well researched and implemented.</w:t>
      </w:r>
    </w:p>
    <w:p w:rsidR="00E2779F" w:rsidRDefault="00E2779F" w:rsidP="00663A78">
      <w:pPr>
        <w:rPr>
          <w:lang w:val="en-GB"/>
        </w:rPr>
      </w:pPr>
    </w:p>
    <w:p w:rsidR="00E2779F" w:rsidRDefault="00E2779F" w:rsidP="00663A78">
      <w:pPr>
        <w:rPr>
          <w:b/>
          <w:lang w:val="en-GB"/>
        </w:rPr>
      </w:pPr>
      <w:r>
        <w:rPr>
          <w:b/>
          <w:lang w:val="en-GB"/>
        </w:rPr>
        <w:t>Meeting</w:t>
      </w:r>
    </w:p>
    <w:p w:rsidR="00E2779F" w:rsidRDefault="00E2779F" w:rsidP="00663A78">
      <w:pPr>
        <w:rPr>
          <w:lang w:val="en-GB"/>
        </w:rPr>
      </w:pPr>
      <w:r>
        <w:rPr>
          <w:lang w:val="en-GB"/>
        </w:rPr>
        <w:t>Sam did not attend the presentation or meeting, and has not emailed.</w:t>
      </w:r>
    </w:p>
    <w:p w:rsidR="005A468A" w:rsidRDefault="005A468A" w:rsidP="00663A78">
      <w:pPr>
        <w:rPr>
          <w:lang w:val="en-GB"/>
        </w:rPr>
      </w:pPr>
    </w:p>
    <w:p w:rsidR="00021897" w:rsidRDefault="00021897" w:rsidP="00663A78">
      <w:pPr>
        <w:rPr>
          <w:lang w:val="en-GB"/>
        </w:rPr>
      </w:pPr>
      <w:r>
        <w:rPr>
          <w:lang w:val="en-GB"/>
        </w:rPr>
        <w:t>The team discussed what work needed to be completed over easter, in order to polish the game and add some visual narrative. The team agreed to:</w:t>
      </w:r>
    </w:p>
    <w:p w:rsidR="00021897" w:rsidRDefault="00021897" w:rsidP="00663A78">
      <w:pPr>
        <w:rPr>
          <w:lang w:val="en-GB"/>
        </w:rPr>
      </w:pPr>
      <w:r>
        <w:rPr>
          <w:lang w:val="en-GB"/>
        </w:rPr>
        <w:t>-Iterate player sprites and add animations</w:t>
      </w:r>
    </w:p>
    <w:p w:rsidR="00021897" w:rsidRDefault="00021897" w:rsidP="00663A78">
      <w:pPr>
        <w:rPr>
          <w:lang w:val="en-GB"/>
        </w:rPr>
      </w:pPr>
      <w:r>
        <w:rPr>
          <w:lang w:val="en-GB"/>
        </w:rPr>
        <w:t>-consider different options for visual narrative and what story we want to portray.</w:t>
      </w:r>
    </w:p>
    <w:p w:rsidR="00021897" w:rsidRDefault="00021897" w:rsidP="00663A78">
      <w:pPr>
        <w:rPr>
          <w:lang w:val="en-GB"/>
        </w:rPr>
      </w:pPr>
    </w:p>
    <w:p w:rsidR="005A468A" w:rsidRDefault="005A468A" w:rsidP="00663A78">
      <w:pPr>
        <w:rPr>
          <w:lang w:val="en-GB"/>
        </w:rPr>
      </w:pPr>
    </w:p>
    <w:p w:rsidR="005A468A" w:rsidRDefault="005A468A" w:rsidP="00663A78">
      <w:pPr>
        <w:rPr>
          <w:lang w:val="en-GB"/>
        </w:rPr>
      </w:pPr>
    </w:p>
    <w:p w:rsidR="00773D90" w:rsidRDefault="00773D90" w:rsidP="00663A78">
      <w:pPr>
        <w:rPr>
          <w:lang w:val="en-GB"/>
        </w:rPr>
      </w:pPr>
    </w:p>
    <w:sectPr w:rsidR="00773D90" w:rsidSect="0058631C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86D44"/>
    <w:multiLevelType w:val="hybridMultilevel"/>
    <w:tmpl w:val="1340D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B270A2"/>
    <w:multiLevelType w:val="hybridMultilevel"/>
    <w:tmpl w:val="447A5174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143B"/>
    <w:rsid w:val="00021897"/>
    <w:rsid w:val="000F4C9D"/>
    <w:rsid w:val="0058631C"/>
    <w:rsid w:val="005A468A"/>
    <w:rsid w:val="005E143B"/>
    <w:rsid w:val="00663A78"/>
    <w:rsid w:val="00773D90"/>
    <w:rsid w:val="008D0612"/>
    <w:rsid w:val="00980345"/>
    <w:rsid w:val="00AC39E9"/>
    <w:rsid w:val="00AF3D15"/>
    <w:rsid w:val="00D82F09"/>
    <w:rsid w:val="00DA6187"/>
    <w:rsid w:val="00E2779F"/>
    <w:rsid w:val="00E35892"/>
    <w:rsid w:val="00F3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631C"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qFormat/>
    <w:rsid w:val="0058631C"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qFormat/>
    <w:rsid w:val="0058631C"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rsid w:val="0058631C"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rsid w:val="0058631C"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58631C"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rsid w:val="0058631C"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58631C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8631C"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8631C"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863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5863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99"/>
    <w:unhideWhenUsed/>
    <w:rsid w:val="00663A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277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evor\Documents\GitHub\second-semester-s2-group-4\Managment\Minu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Minutes Template</Template>
  <TotalTime>1</TotalTime>
  <Pages>1</Pages>
  <Words>91</Words>
  <Characters>523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Trevor</dc:creator>
  <cp:lastModifiedBy>Trevor</cp:lastModifiedBy>
  <cp:revision>3</cp:revision>
  <dcterms:created xsi:type="dcterms:W3CDTF">2017-04-04T15:03:00Z</dcterms:created>
  <dcterms:modified xsi:type="dcterms:W3CDTF">2017-04-04T15:03:00Z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