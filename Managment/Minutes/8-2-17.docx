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FE118E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FE118E" w:rsidP="00663A78">
            <w:pPr>
              <w:rPr>
                <w:lang w:val="en-GB"/>
              </w:rPr>
            </w:pPr>
            <w:r>
              <w:rPr>
                <w:lang w:val="en-GB"/>
              </w:rPr>
              <w:t>8/2/17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FE118E" w:rsidP="00663A78">
            <w:pPr>
              <w:rPr>
                <w:lang w:val="en-GB"/>
              </w:rPr>
            </w:pPr>
            <w:r>
              <w:rPr>
                <w:lang w:val="en-GB"/>
              </w:rPr>
              <w:t>Connor, Heather, Henry, Sam absent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FE118E" w:rsidRDefault="00FE118E" w:rsidP="00663A78">
      <w:pPr>
        <w:rPr>
          <w:lang w:val="en-GB"/>
        </w:rPr>
      </w:pPr>
      <w:r>
        <w:rPr>
          <w:lang w:val="en-GB"/>
        </w:rPr>
        <w:t>Sam was absent for both the group meeting and the tutorials with Dave and Eddie.</w:t>
      </w:r>
    </w:p>
    <w:p w:rsidR="00FE118E" w:rsidRDefault="00FE118E" w:rsidP="00663A78">
      <w:pPr>
        <w:rPr>
          <w:lang w:val="en-GB"/>
        </w:rPr>
      </w:pPr>
    </w:p>
    <w:p w:rsidR="00FE118E" w:rsidRDefault="00FE118E" w:rsidP="00663A78">
      <w:pPr>
        <w:rPr>
          <w:lang w:val="en-GB"/>
        </w:rPr>
      </w:pPr>
      <w:r>
        <w:rPr>
          <w:lang w:val="en-GB"/>
        </w:rPr>
        <w:t>The group discussed the need to add fun gameplay through improving the terrain, either allowing the player to place “sections” of terrain before the main gameplay section for a varied gameplay experience, or to remove the player character completely and have the player manipulate the terrain to move the ball around.</w:t>
      </w:r>
    </w:p>
    <w:p w:rsidR="00AC39E9" w:rsidRDefault="00AC39E9" w:rsidP="00663A78">
      <w:pPr>
        <w:rPr>
          <w:lang w:val="en-GB"/>
        </w:rPr>
      </w:pPr>
    </w:p>
    <w:p w:rsidR="005A468A" w:rsidRDefault="00FE118E" w:rsidP="00663A78">
      <w:pPr>
        <w:rPr>
          <w:lang w:val="en-GB"/>
        </w:rPr>
      </w:pPr>
      <w:r>
        <w:rPr>
          <w:lang w:val="en-GB"/>
        </w:rPr>
        <w:t xml:space="preserve">The team decided that the best way to find out which would be the better game would be to create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different prototypes and get people to play them, to see which potential players liked more</w:t>
      </w:r>
      <w:r w:rsidR="00602CC7">
        <w:rPr>
          <w:lang w:val="en-GB"/>
        </w:rPr>
        <w:t>.</w:t>
      </w:r>
      <w:bookmarkStart w:id="0" w:name="_GoBack"/>
      <w:bookmarkEnd w:id="0"/>
    </w:p>
    <w:p w:rsidR="005A468A" w:rsidRDefault="005A468A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AC39E9" w:rsidRDefault="00AC39E9" w:rsidP="00663A78">
      <w:pPr>
        <w:rPr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1700"/>
        <w:gridCol w:w="3685"/>
        <w:gridCol w:w="1957"/>
      </w:tblGrid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Name:</w:t>
            </w:r>
          </w:p>
        </w:tc>
        <w:tc>
          <w:tcPr>
            <w:tcW w:w="1700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Assigned time</w:t>
            </w:r>
          </w:p>
        </w:tc>
        <w:tc>
          <w:tcPr>
            <w:tcW w:w="3685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Task</w:t>
            </w:r>
          </w:p>
        </w:tc>
        <w:tc>
          <w:tcPr>
            <w:tcW w:w="1957" w:type="dxa"/>
          </w:tcPr>
          <w:p w:rsidR="00AC39E9" w:rsidRPr="00D82F09" w:rsidRDefault="00D82F0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Due date (if any)</w:t>
            </w: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  <w:tc>
          <w:tcPr>
            <w:tcW w:w="1700" w:type="dxa"/>
          </w:tcPr>
          <w:p w:rsidR="00AC39E9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5h</w:t>
            </w:r>
          </w:p>
        </w:tc>
        <w:tc>
          <w:tcPr>
            <w:tcW w:w="3685" w:type="dxa"/>
          </w:tcPr>
          <w:p w:rsidR="00AC39E9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Fix waves for multiple prototypes so that the wave variables can be changed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E35892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Implement a kick mechanic</w:t>
            </w:r>
          </w:p>
        </w:tc>
        <w:tc>
          <w:tcPr>
            <w:tcW w:w="195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  <w:tc>
          <w:tcPr>
            <w:tcW w:w="1700" w:type="dxa"/>
          </w:tcPr>
          <w:p w:rsidR="00AC39E9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AC39E9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Create a playtesting questionnaire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AC39E9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AC39E9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Iterate the player controller to add 2-player functionality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E35892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Create a UI score bar inside unity</w:t>
            </w:r>
          </w:p>
        </w:tc>
        <w:tc>
          <w:tcPr>
            <w:tcW w:w="195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602CC7" w:rsidRPr="00D82F09" w:rsidTr="00D82F09">
        <w:tc>
          <w:tcPr>
            <w:tcW w:w="1527" w:type="dxa"/>
          </w:tcPr>
          <w:p w:rsidR="00602CC7" w:rsidRPr="00D82F09" w:rsidRDefault="00602CC7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02CC7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602CC7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Add placeholder art to the game</w:t>
            </w:r>
          </w:p>
        </w:tc>
        <w:tc>
          <w:tcPr>
            <w:tcW w:w="1957" w:type="dxa"/>
          </w:tcPr>
          <w:p w:rsidR="00602CC7" w:rsidRPr="00D82F09" w:rsidRDefault="00602CC7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Henry</w:t>
            </w:r>
          </w:p>
        </w:tc>
        <w:tc>
          <w:tcPr>
            <w:tcW w:w="1700" w:type="dxa"/>
          </w:tcPr>
          <w:p w:rsidR="00E35892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E35892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proofErr w:type="gramStart"/>
            <w:r>
              <w:rPr>
                <w:lang w:val="en-GB"/>
              </w:rPr>
              <w:t>a number of</w:t>
            </w:r>
            <w:proofErr w:type="gramEnd"/>
            <w:r>
              <w:rPr>
                <w:lang w:val="en-GB"/>
              </w:rPr>
              <w:t xml:space="preserve"> ball sprites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E35892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Create a background/foreground sprite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E35892" w:rsidRPr="00D82F09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Create a score bar (frame and two coloured bars)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A52B06" w:rsidRPr="00D82F09" w:rsidTr="00D82F09">
        <w:tc>
          <w:tcPr>
            <w:tcW w:w="1527" w:type="dxa"/>
          </w:tcPr>
          <w:p w:rsidR="00A52B06" w:rsidRPr="00D82F09" w:rsidRDefault="00A52B06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A52B06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A52B06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Brainstorm 3 ideas for using the terrain as the main mechanic</w:t>
            </w:r>
          </w:p>
        </w:tc>
        <w:tc>
          <w:tcPr>
            <w:tcW w:w="1957" w:type="dxa"/>
          </w:tcPr>
          <w:p w:rsidR="00A52B06" w:rsidRDefault="00A52B06" w:rsidP="00663A78">
            <w:pPr>
              <w:rPr>
                <w:lang w:val="en-GB"/>
              </w:rPr>
            </w:pPr>
          </w:p>
        </w:tc>
      </w:tr>
      <w:tr w:rsidR="00773D90" w:rsidRPr="00D82F09" w:rsidTr="00D82F09">
        <w:tc>
          <w:tcPr>
            <w:tcW w:w="1527" w:type="dxa"/>
          </w:tcPr>
          <w:p w:rsidR="00773D90" w:rsidRPr="00D82F09" w:rsidRDefault="00773D90" w:rsidP="00663A78">
            <w:pPr>
              <w:rPr>
                <w:lang w:val="en-GB"/>
              </w:rPr>
            </w:pPr>
            <w:r>
              <w:rPr>
                <w:lang w:val="en-GB"/>
              </w:rPr>
              <w:t>Sam</w:t>
            </w:r>
          </w:p>
        </w:tc>
        <w:tc>
          <w:tcPr>
            <w:tcW w:w="1700" w:type="dxa"/>
          </w:tcPr>
          <w:p w:rsidR="00773D90" w:rsidRDefault="00A52B06" w:rsidP="00663A78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773D90" w:rsidRDefault="00602CC7" w:rsidP="00663A78">
            <w:pPr>
              <w:rPr>
                <w:lang w:val="en-GB"/>
              </w:rPr>
            </w:pPr>
            <w:r>
              <w:rPr>
                <w:lang w:val="en-GB"/>
              </w:rPr>
              <w:t>To create a main menu for our game</w:t>
            </w:r>
          </w:p>
        </w:tc>
        <w:tc>
          <w:tcPr>
            <w:tcW w:w="1957" w:type="dxa"/>
          </w:tcPr>
          <w:p w:rsidR="00773D90" w:rsidRDefault="00773D90" w:rsidP="00663A78">
            <w:pPr>
              <w:rPr>
                <w:lang w:val="en-GB"/>
              </w:rPr>
            </w:pPr>
          </w:p>
        </w:tc>
      </w:tr>
      <w:tr w:rsidR="005A468A" w:rsidRPr="00D82F09" w:rsidTr="00D82F09">
        <w:tc>
          <w:tcPr>
            <w:tcW w:w="152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3685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</w:tr>
      <w:tr w:rsidR="005A468A" w:rsidRPr="00D82F09" w:rsidTr="00D82F09">
        <w:tc>
          <w:tcPr>
            <w:tcW w:w="152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3685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</w:tr>
    </w:tbl>
    <w:p w:rsidR="00773D90" w:rsidRDefault="00773D90" w:rsidP="00663A78">
      <w:pPr>
        <w:rPr>
          <w:lang w:val="en-GB"/>
        </w:rPr>
      </w:pPr>
    </w:p>
    <w:sectPr w:rsidR="00773D90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8E"/>
    <w:rsid w:val="000F4C9D"/>
    <w:rsid w:val="0058631C"/>
    <w:rsid w:val="005A468A"/>
    <w:rsid w:val="00602CC7"/>
    <w:rsid w:val="00663A78"/>
    <w:rsid w:val="00773D90"/>
    <w:rsid w:val="008D0612"/>
    <w:rsid w:val="00A52B06"/>
    <w:rsid w:val="00AC39E9"/>
    <w:rsid w:val="00D82F09"/>
    <w:rsid w:val="00DA6187"/>
    <w:rsid w:val="00E35892"/>
    <w:rsid w:val="00F32B70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BDCCAD"/>
  <w15:docId w15:val="{A9D349DA-AC82-4697-8EC7-067921CE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cond-semester-s2-group-4%20-%20Copy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Template.dotx</Template>
  <TotalTime>25</TotalTime>
  <Pages>1</Pages>
  <Words>196</Words>
  <Characters>1120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Administrator</cp:lastModifiedBy>
  <cp:revision>1</cp:revision>
  <dcterms:created xsi:type="dcterms:W3CDTF">2017-02-10T11:05:00Z</dcterms:created>
  <dcterms:modified xsi:type="dcterms:W3CDTF">2017-02-10T11:30:00Z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