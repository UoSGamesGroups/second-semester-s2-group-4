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Connor </w:t>
            </w:r>
            <w:proofErr w:type="spellStart"/>
            <w:r>
              <w:rPr>
                <w:lang w:val="en-GB"/>
              </w:rPr>
              <w:t>Wilby</w:t>
            </w:r>
            <w:proofErr w:type="spellEnd"/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22/2/17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Connor, Heather, Henry.</w:t>
            </w:r>
          </w:p>
          <w:p w:rsidR="008C63B8" w:rsidRPr="000F4C9D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Sam did not attend.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8C63B8" w:rsidRDefault="008C63B8" w:rsidP="00663A78">
      <w:pPr>
        <w:rPr>
          <w:lang w:val="en-GB"/>
        </w:rPr>
      </w:pPr>
      <w:r>
        <w:rPr>
          <w:lang w:val="en-GB"/>
        </w:rPr>
        <w:t>The team discussed th</w:t>
      </w:r>
      <w:bookmarkStart w:id="0" w:name="_GoBack"/>
      <w:bookmarkEnd w:id="0"/>
      <w:r>
        <w:rPr>
          <w:lang w:val="en-GB"/>
        </w:rPr>
        <w:t>e results of the playtesting and decided to continue with the solid-wave idea (as opposed to the rope bridge idea) for our game. This is because it was easier to manipulate with code, and presented a solid surface for the ball to bounce from, creating a more chaotic and dynamic game. We also noted that with the new goals, it was possible to score from the back, and that a good idea would be to make the ball bounce off the rear of the goal, so the player would only score from the front.</w:t>
      </w:r>
    </w:p>
    <w:p w:rsidR="008C63B8" w:rsidRDefault="008C63B8" w:rsidP="00663A78">
      <w:pPr>
        <w:rPr>
          <w:lang w:val="en-GB"/>
        </w:rPr>
      </w:pPr>
    </w:p>
    <w:p w:rsidR="005A468A" w:rsidRDefault="005A468A" w:rsidP="00663A78">
      <w:pPr>
        <w:rPr>
          <w:lang w:val="en-GB"/>
        </w:rPr>
      </w:pPr>
    </w:p>
    <w:p w:rsidR="00AC39E9" w:rsidRDefault="00AC39E9" w:rsidP="00663A78">
      <w:pPr>
        <w:rPr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1700"/>
        <w:gridCol w:w="3685"/>
        <w:gridCol w:w="1957"/>
      </w:tblGrid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Name:</w:t>
            </w:r>
          </w:p>
        </w:tc>
        <w:tc>
          <w:tcPr>
            <w:tcW w:w="1700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Assigned time</w:t>
            </w:r>
          </w:p>
        </w:tc>
        <w:tc>
          <w:tcPr>
            <w:tcW w:w="3685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Task</w:t>
            </w:r>
          </w:p>
        </w:tc>
        <w:tc>
          <w:tcPr>
            <w:tcW w:w="1957" w:type="dxa"/>
          </w:tcPr>
          <w:p w:rsidR="00AC39E9" w:rsidRPr="00D82F09" w:rsidRDefault="00D82F0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Due date (if any)</w:t>
            </w: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  <w:tc>
          <w:tcPr>
            <w:tcW w:w="1700" w:type="dxa"/>
          </w:tcPr>
          <w:p w:rsidR="00AC39E9" w:rsidRPr="00D82F09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AC39E9" w:rsidRPr="00D82F09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Implement a kick mechanic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8C63B8" w:rsidRPr="00D82F09" w:rsidTr="00D82F09">
        <w:tc>
          <w:tcPr>
            <w:tcW w:w="1527" w:type="dxa"/>
          </w:tcPr>
          <w:p w:rsidR="008C63B8" w:rsidRDefault="008C63B8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8C63B8" w:rsidRPr="00D82F09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8C63B8" w:rsidRPr="008C63B8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Remove central split from the wave</w:t>
            </w:r>
          </w:p>
        </w:tc>
        <w:tc>
          <w:tcPr>
            <w:tcW w:w="1957" w:type="dxa"/>
          </w:tcPr>
          <w:p w:rsidR="008C63B8" w:rsidRPr="00D82F09" w:rsidRDefault="008C63B8" w:rsidP="00663A78">
            <w:pPr>
              <w:rPr>
                <w:lang w:val="en-GB"/>
              </w:rPr>
            </w:pPr>
          </w:p>
        </w:tc>
      </w:tr>
      <w:tr w:rsidR="008C63B8" w:rsidRPr="00D82F09" w:rsidTr="00D82F09">
        <w:tc>
          <w:tcPr>
            <w:tcW w:w="1527" w:type="dxa"/>
          </w:tcPr>
          <w:p w:rsidR="008C63B8" w:rsidRDefault="008C63B8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8C63B8" w:rsidRPr="00D82F09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8C63B8" w:rsidRPr="008C63B8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 xml:space="preserve">Move ball back to the </w:t>
            </w:r>
            <w:proofErr w:type="spellStart"/>
            <w:r w:rsidRPr="008C63B8">
              <w:rPr>
                <w:lang w:val="en-GB"/>
              </w:rPr>
              <w:t>center</w:t>
            </w:r>
            <w:proofErr w:type="spellEnd"/>
            <w:r w:rsidRPr="008C63B8">
              <w:rPr>
                <w:lang w:val="en-GB"/>
              </w:rPr>
              <w:t xml:space="preserve"> of the map after a goal</w:t>
            </w:r>
          </w:p>
        </w:tc>
        <w:tc>
          <w:tcPr>
            <w:tcW w:w="1957" w:type="dxa"/>
          </w:tcPr>
          <w:p w:rsidR="008C63B8" w:rsidRPr="00D82F09" w:rsidRDefault="008C63B8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E35892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Add timer to game</w:t>
            </w:r>
          </w:p>
        </w:tc>
        <w:tc>
          <w:tcPr>
            <w:tcW w:w="195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AC39E9" w:rsidRPr="00D82F09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AC39E9" w:rsidRPr="00D82F09" w:rsidRDefault="008C63B8" w:rsidP="00E35892">
            <w:pPr>
              <w:rPr>
                <w:lang w:val="en-GB"/>
              </w:rPr>
            </w:pPr>
            <w:r w:rsidRPr="008C63B8">
              <w:rPr>
                <w:lang w:val="en-GB"/>
              </w:rPr>
              <w:t>Edit goal colliders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Heather</w:t>
            </w:r>
          </w:p>
        </w:tc>
        <w:tc>
          <w:tcPr>
            <w:tcW w:w="1700" w:type="dxa"/>
          </w:tcPr>
          <w:p w:rsidR="00AC39E9" w:rsidRPr="00D82F09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AC39E9" w:rsidRPr="00D82F09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Create a texture for the wave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AC39E9" w:rsidRPr="00D82F09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AC39E9" w:rsidRPr="00D82F09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Create a presentation for next week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E35892" w:rsidRPr="00D82F09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Balance game mechanics</w:t>
            </w:r>
          </w:p>
        </w:tc>
        <w:tc>
          <w:tcPr>
            <w:tcW w:w="195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Henry</w:t>
            </w:r>
          </w:p>
        </w:tc>
        <w:tc>
          <w:tcPr>
            <w:tcW w:w="1700" w:type="dxa"/>
          </w:tcPr>
          <w:p w:rsidR="00E35892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30m</w:t>
            </w:r>
          </w:p>
        </w:tc>
        <w:tc>
          <w:tcPr>
            <w:tcW w:w="3685" w:type="dxa"/>
          </w:tcPr>
          <w:p w:rsidR="00E35892" w:rsidRPr="00D82F09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Add border to the circuit sprite</w:t>
            </w: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8C63B8" w:rsidRPr="00D82F09" w:rsidTr="00D82F09">
        <w:tc>
          <w:tcPr>
            <w:tcW w:w="1527" w:type="dxa"/>
          </w:tcPr>
          <w:p w:rsidR="008C63B8" w:rsidRDefault="008C63B8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8C63B8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8C63B8" w:rsidRPr="008C63B8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Find music clips to compliment game play</w:t>
            </w:r>
          </w:p>
        </w:tc>
        <w:tc>
          <w:tcPr>
            <w:tcW w:w="1957" w:type="dxa"/>
          </w:tcPr>
          <w:p w:rsidR="008C63B8" w:rsidRDefault="008C63B8" w:rsidP="00663A78">
            <w:pPr>
              <w:rPr>
                <w:lang w:val="en-GB"/>
              </w:rPr>
            </w:pPr>
          </w:p>
        </w:tc>
      </w:tr>
      <w:tr w:rsidR="008C63B8" w:rsidRPr="00D82F09" w:rsidTr="00D82F09">
        <w:tc>
          <w:tcPr>
            <w:tcW w:w="1527" w:type="dxa"/>
          </w:tcPr>
          <w:p w:rsidR="008C63B8" w:rsidRDefault="008C63B8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8C63B8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8C63B8" w:rsidRPr="008C63B8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Create/upload some art content for the presentation</w:t>
            </w:r>
          </w:p>
        </w:tc>
        <w:tc>
          <w:tcPr>
            <w:tcW w:w="1957" w:type="dxa"/>
          </w:tcPr>
          <w:p w:rsidR="008C63B8" w:rsidRDefault="008C63B8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3685" w:type="dxa"/>
          </w:tcPr>
          <w:p w:rsidR="00E35892" w:rsidRPr="00D82F09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Create a popup for when each player scores a goal</w:t>
            </w: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1h 30m</w:t>
            </w:r>
          </w:p>
        </w:tc>
        <w:tc>
          <w:tcPr>
            <w:tcW w:w="3685" w:type="dxa"/>
          </w:tcPr>
          <w:p w:rsidR="00E35892" w:rsidRPr="00D82F09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Redraw character art to include wheels and an extending jump arm</w:t>
            </w: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773D90" w:rsidRPr="00D82F09" w:rsidTr="00D82F09">
        <w:tc>
          <w:tcPr>
            <w:tcW w:w="1527" w:type="dxa"/>
          </w:tcPr>
          <w:p w:rsidR="00773D90" w:rsidRPr="00D82F09" w:rsidRDefault="00773D90" w:rsidP="00663A78">
            <w:pPr>
              <w:rPr>
                <w:lang w:val="en-GB"/>
              </w:rPr>
            </w:pPr>
            <w:r>
              <w:rPr>
                <w:lang w:val="en-GB"/>
              </w:rPr>
              <w:t>Sam</w:t>
            </w:r>
          </w:p>
        </w:tc>
        <w:tc>
          <w:tcPr>
            <w:tcW w:w="1700" w:type="dxa"/>
          </w:tcPr>
          <w:p w:rsidR="00773D90" w:rsidRDefault="008C63B8" w:rsidP="00663A78">
            <w:pPr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685" w:type="dxa"/>
          </w:tcPr>
          <w:p w:rsidR="00773D90" w:rsidRDefault="008C63B8" w:rsidP="00663A78">
            <w:pPr>
              <w:rPr>
                <w:lang w:val="en-GB"/>
              </w:rPr>
            </w:pPr>
            <w:r w:rsidRPr="008C63B8">
              <w:rPr>
                <w:lang w:val="en-GB"/>
              </w:rPr>
              <w:t>Create the main menu</w:t>
            </w:r>
          </w:p>
        </w:tc>
        <w:tc>
          <w:tcPr>
            <w:tcW w:w="1957" w:type="dxa"/>
          </w:tcPr>
          <w:p w:rsidR="00773D90" w:rsidRDefault="00773D90" w:rsidP="00663A78">
            <w:pPr>
              <w:rPr>
                <w:lang w:val="en-GB"/>
              </w:rPr>
            </w:pPr>
          </w:p>
        </w:tc>
      </w:tr>
      <w:tr w:rsidR="005A468A" w:rsidRPr="00D82F09" w:rsidTr="00D82F09">
        <w:tc>
          <w:tcPr>
            <w:tcW w:w="152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3685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</w:tr>
      <w:tr w:rsidR="005A468A" w:rsidRPr="00D82F09" w:rsidTr="00D82F09">
        <w:tc>
          <w:tcPr>
            <w:tcW w:w="152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3685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</w:tr>
    </w:tbl>
    <w:p w:rsidR="00773D90" w:rsidRDefault="00773D90" w:rsidP="00663A78">
      <w:pPr>
        <w:rPr>
          <w:lang w:val="en-GB"/>
        </w:rPr>
      </w:pPr>
    </w:p>
    <w:sectPr w:rsidR="00773D90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B8"/>
    <w:rsid w:val="000F4C9D"/>
    <w:rsid w:val="0058631C"/>
    <w:rsid w:val="005A468A"/>
    <w:rsid w:val="00663A78"/>
    <w:rsid w:val="00773D90"/>
    <w:rsid w:val="008C63B8"/>
    <w:rsid w:val="008D0612"/>
    <w:rsid w:val="00AC39E9"/>
    <w:rsid w:val="00D82F09"/>
    <w:rsid w:val="00DA6187"/>
    <w:rsid w:val="00E35892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DB1174"/>
  <w15:docId w15:val="{F3F7003A-90DE-475A-84E1-EBFE460F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second-semester-s2-group-4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Template.dotx</Template>
  <TotalTime>11</TotalTime>
  <Pages>1</Pages>
  <Words>192</Words>
  <Characters>1095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Administrator</dc:creator>
  <cp:lastModifiedBy>Administrator</cp:lastModifiedBy>
  <cp:revision>1</cp:revision>
  <dcterms:created xsi:type="dcterms:W3CDTF">2017-02-22T11:15:00Z</dcterms:created>
  <dcterms:modified xsi:type="dcterms:W3CDTF">2017-02-22T11:26:00Z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